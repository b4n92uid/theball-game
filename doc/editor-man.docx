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1442EE" w14:textId="77777777" w:rsidR="00D355EB" w:rsidRDefault="006B6574" w:rsidP="006B6574">
      <w:pPr>
        <w:pStyle w:val="Titre"/>
      </w:pPr>
      <w:r>
        <w:t xml:space="preserve">Manuel d’utilisation de l’éditeur </w:t>
      </w:r>
      <w:proofErr w:type="spellStart"/>
      <w:r>
        <w:t>theBall</w:t>
      </w:r>
      <w:proofErr w:type="spellEnd"/>
    </w:p>
    <w:p w14:paraId="79589932" w14:textId="77777777" w:rsidR="006B6574" w:rsidRDefault="006B6574" w:rsidP="006B6574">
      <w:pPr>
        <w:pStyle w:val="Titre1"/>
      </w:pPr>
      <w:r>
        <w:t>F1 : Mode entités</w:t>
      </w:r>
    </w:p>
    <w:p w14:paraId="78B1355A" w14:textId="2B3B1608" w:rsidR="009603B8" w:rsidRDefault="009603B8" w:rsidP="009603B8">
      <w:r>
        <w:t xml:space="preserve">Le mode </w:t>
      </w:r>
      <w:r>
        <w:t>entités</w:t>
      </w:r>
      <w:r>
        <w:t xml:space="preserve"> vous permet de placer les objets de la carte, et il existe trois </w:t>
      </w:r>
      <w:proofErr w:type="gramStart"/>
      <w:r>
        <w:t>type</w:t>
      </w:r>
      <w:proofErr w:type="gramEnd"/>
      <w:r>
        <w:t xml:space="preserve"> d’objet</w:t>
      </w:r>
    </w:p>
    <w:p w14:paraId="14C8EBA7" w14:textId="239A1BEC" w:rsidR="009603B8" w:rsidRDefault="009603B8" w:rsidP="009603B8">
      <w:pPr>
        <w:pStyle w:val="Paragraphedeliste"/>
        <w:numPr>
          <w:ilvl w:val="0"/>
          <w:numId w:val="1"/>
        </w:numPr>
      </w:pPr>
      <w:r>
        <w:t xml:space="preserve">Statique : </w:t>
      </w:r>
      <w:proofErr w:type="spellStart"/>
      <w:r>
        <w:t>represante</w:t>
      </w:r>
      <w:proofErr w:type="spellEnd"/>
      <w:r>
        <w:t xml:space="preserve"> le </w:t>
      </w:r>
      <w:proofErr w:type="spellStart"/>
      <w:r>
        <w:t>terain</w:t>
      </w:r>
      <w:proofErr w:type="spellEnd"/>
      <w:r>
        <w:t xml:space="preserve"> de jeu</w:t>
      </w:r>
    </w:p>
    <w:p w14:paraId="6A2DDF15" w14:textId="06B10137" w:rsidR="009603B8" w:rsidRDefault="009603B8" w:rsidP="009603B8">
      <w:pPr>
        <w:pStyle w:val="Paragraphedeliste"/>
        <w:numPr>
          <w:ilvl w:val="0"/>
          <w:numId w:val="1"/>
        </w:numPr>
      </w:pPr>
      <w:r>
        <w:t>Dynamique : Agis au contact sur le comportement de la balle</w:t>
      </w:r>
    </w:p>
    <w:p w14:paraId="4F8845EA" w14:textId="7CC1CF4D" w:rsidR="009603B8" w:rsidRDefault="009603B8" w:rsidP="009603B8">
      <w:pPr>
        <w:pStyle w:val="Paragraphedeliste"/>
        <w:numPr>
          <w:ilvl w:val="0"/>
          <w:numId w:val="1"/>
        </w:numPr>
      </w:pPr>
      <w:r>
        <w:t>Item : permet de donner des bonus, munition, santé, armes…</w:t>
      </w:r>
    </w:p>
    <w:p w14:paraId="32CD563A" w14:textId="69D8B0DE" w:rsidR="00931667" w:rsidRPr="00931667" w:rsidRDefault="00931667" w:rsidP="00931667">
      <w:pPr>
        <w:pStyle w:val="Titre2"/>
      </w:pPr>
      <w:r>
        <w:t>Touche de clavier</w:t>
      </w:r>
    </w:p>
    <w:p w14:paraId="56FA1337" w14:textId="7E16D27F" w:rsidR="006B6574" w:rsidRDefault="006B6574" w:rsidP="00C94B19">
      <w:pPr>
        <w:pStyle w:val="Sansinterligne"/>
        <w:numPr>
          <w:ilvl w:val="0"/>
          <w:numId w:val="1"/>
        </w:numPr>
      </w:pPr>
      <w:r w:rsidRPr="00C94B19">
        <w:rPr>
          <w:b/>
        </w:rPr>
        <w:t>C</w:t>
      </w:r>
      <w:r w:rsidR="00C94B19">
        <w:rPr>
          <w:b/>
        </w:rPr>
        <w:tab/>
      </w:r>
      <w:r>
        <w:t xml:space="preserve">: Cloner la </w:t>
      </w:r>
      <w:r w:rsidR="00C94B19">
        <w:t>sélection</w:t>
      </w:r>
    </w:p>
    <w:p w14:paraId="52C00F27" w14:textId="3AF36708" w:rsidR="006B6574" w:rsidRDefault="006B6574" w:rsidP="00C94B19">
      <w:pPr>
        <w:pStyle w:val="Sansinterligne"/>
        <w:numPr>
          <w:ilvl w:val="0"/>
          <w:numId w:val="1"/>
        </w:numPr>
      </w:pPr>
      <w:proofErr w:type="spellStart"/>
      <w:r w:rsidRPr="00C94B19">
        <w:rPr>
          <w:b/>
        </w:rPr>
        <w:t>Suppr</w:t>
      </w:r>
      <w:proofErr w:type="spellEnd"/>
      <w:r w:rsidR="00C94B19">
        <w:rPr>
          <w:b/>
        </w:rPr>
        <w:tab/>
      </w:r>
      <w:r>
        <w:t xml:space="preserve">: Supprimer la </w:t>
      </w:r>
      <w:r w:rsidR="00C94B19">
        <w:t>sélection</w:t>
      </w:r>
    </w:p>
    <w:p w14:paraId="2D1233C5" w14:textId="32B078D6" w:rsidR="006B6574" w:rsidRDefault="006B6574" w:rsidP="00C94B19">
      <w:pPr>
        <w:pStyle w:val="Sansinterligne"/>
        <w:numPr>
          <w:ilvl w:val="0"/>
          <w:numId w:val="1"/>
        </w:numPr>
      </w:pPr>
      <w:r w:rsidRPr="00C94B19">
        <w:rPr>
          <w:b/>
        </w:rPr>
        <w:t>S</w:t>
      </w:r>
      <w:r w:rsidR="00C94B19">
        <w:rPr>
          <w:b/>
        </w:rPr>
        <w:tab/>
      </w:r>
      <w:r>
        <w:t>: Créer une entité statique depuis un fichier .</w:t>
      </w:r>
      <w:proofErr w:type="spellStart"/>
      <w:r>
        <w:t>obj</w:t>
      </w:r>
      <w:proofErr w:type="spellEnd"/>
    </w:p>
    <w:p w14:paraId="2E58D5EC" w14:textId="088B4E6A" w:rsidR="006B6574" w:rsidRDefault="006B6574" w:rsidP="00C94B19">
      <w:pPr>
        <w:pStyle w:val="Sansinterligne"/>
        <w:numPr>
          <w:ilvl w:val="0"/>
          <w:numId w:val="1"/>
        </w:numPr>
      </w:pPr>
      <w:r w:rsidRPr="00C94B19">
        <w:rPr>
          <w:b/>
        </w:rPr>
        <w:t>D + J</w:t>
      </w:r>
      <w:r w:rsidR="00C94B19">
        <w:rPr>
          <w:b/>
        </w:rPr>
        <w:tab/>
        <w:t>:</w:t>
      </w:r>
      <w:r>
        <w:t xml:space="preserve"> Créer un </w:t>
      </w:r>
      <w:proofErr w:type="spellStart"/>
      <w:r>
        <w:t>Jumper</w:t>
      </w:r>
      <w:proofErr w:type="spellEnd"/>
    </w:p>
    <w:p w14:paraId="211391E8" w14:textId="55EF533F" w:rsidR="006B6574" w:rsidRDefault="006B6574" w:rsidP="00C94B19">
      <w:pPr>
        <w:pStyle w:val="Sansinterligne"/>
        <w:numPr>
          <w:ilvl w:val="0"/>
          <w:numId w:val="1"/>
        </w:numPr>
      </w:pPr>
      <w:r w:rsidRPr="00C94B19">
        <w:rPr>
          <w:b/>
        </w:rPr>
        <w:t>D + T</w:t>
      </w:r>
      <w:r w:rsidR="00C94B19">
        <w:rPr>
          <w:b/>
        </w:rPr>
        <w:tab/>
      </w:r>
      <w:r>
        <w:t xml:space="preserve">: Créer un </w:t>
      </w:r>
      <w:proofErr w:type="spellStart"/>
      <w:r>
        <w:t>Téléporteur</w:t>
      </w:r>
      <w:proofErr w:type="spellEnd"/>
    </w:p>
    <w:p w14:paraId="06D13C97" w14:textId="2FB920E5" w:rsidR="006B6574" w:rsidRDefault="006B6574" w:rsidP="00C94B19">
      <w:pPr>
        <w:pStyle w:val="Sansinterligne"/>
        <w:numPr>
          <w:ilvl w:val="0"/>
          <w:numId w:val="1"/>
        </w:numPr>
      </w:pPr>
      <w:r w:rsidRPr="00C94B19">
        <w:rPr>
          <w:b/>
        </w:rPr>
        <w:t>T + L</w:t>
      </w:r>
      <w:r w:rsidR="00C94B19">
        <w:rPr>
          <w:b/>
        </w:rPr>
        <w:tab/>
      </w:r>
      <w:r>
        <w:t>: Créer un Item de santé</w:t>
      </w:r>
    </w:p>
    <w:p w14:paraId="240E0F06" w14:textId="679848BB" w:rsidR="006B6574" w:rsidRDefault="006B6574" w:rsidP="00C94B19">
      <w:pPr>
        <w:pStyle w:val="Sansinterligne"/>
        <w:numPr>
          <w:ilvl w:val="0"/>
          <w:numId w:val="1"/>
        </w:numPr>
      </w:pPr>
      <w:r w:rsidRPr="00C94B19">
        <w:rPr>
          <w:b/>
        </w:rPr>
        <w:t>T + A</w:t>
      </w:r>
      <w:r w:rsidR="00C94B19">
        <w:rPr>
          <w:b/>
        </w:rPr>
        <w:tab/>
      </w:r>
      <w:r>
        <w:t>: Créer un Item de munition</w:t>
      </w:r>
    </w:p>
    <w:p w14:paraId="4A632C6D" w14:textId="090A6445" w:rsidR="006B6574" w:rsidRDefault="006B6574" w:rsidP="00C94B19">
      <w:pPr>
        <w:pStyle w:val="Sansinterligne"/>
        <w:numPr>
          <w:ilvl w:val="0"/>
          <w:numId w:val="1"/>
        </w:numPr>
      </w:pPr>
      <w:r w:rsidRPr="00C94B19">
        <w:rPr>
          <w:b/>
        </w:rPr>
        <w:t>T + S</w:t>
      </w:r>
      <w:r w:rsidR="00C94B19">
        <w:rPr>
          <w:b/>
        </w:rPr>
        <w:tab/>
      </w:r>
      <w:r>
        <w:t>: Créer un Item Super-Life</w:t>
      </w:r>
    </w:p>
    <w:p w14:paraId="59AC23DE" w14:textId="31B5F187" w:rsidR="006B6574" w:rsidRDefault="006B6574" w:rsidP="00C94B19">
      <w:pPr>
        <w:pStyle w:val="Sansinterligne"/>
        <w:numPr>
          <w:ilvl w:val="0"/>
          <w:numId w:val="1"/>
        </w:numPr>
      </w:pPr>
      <w:r w:rsidRPr="00C94B19">
        <w:rPr>
          <w:b/>
        </w:rPr>
        <w:t>T + F</w:t>
      </w:r>
      <w:r w:rsidR="00C94B19">
        <w:rPr>
          <w:b/>
        </w:rPr>
        <w:tab/>
      </w:r>
      <w:r>
        <w:t>: Créer un Item Fatal-</w:t>
      </w:r>
      <w:proofErr w:type="spellStart"/>
      <w:r>
        <w:t>Shot</w:t>
      </w:r>
      <w:proofErr w:type="spellEnd"/>
    </w:p>
    <w:p w14:paraId="3BE8E66C" w14:textId="7A533EB5" w:rsidR="006B6574" w:rsidRDefault="006B6574" w:rsidP="00C94B19">
      <w:pPr>
        <w:pStyle w:val="Sansinterligne"/>
        <w:numPr>
          <w:ilvl w:val="0"/>
          <w:numId w:val="1"/>
        </w:numPr>
      </w:pPr>
      <w:r w:rsidRPr="00C94B19">
        <w:rPr>
          <w:b/>
        </w:rPr>
        <w:t>T + I</w:t>
      </w:r>
      <w:r w:rsidR="00C94B19">
        <w:rPr>
          <w:b/>
        </w:rPr>
        <w:tab/>
      </w:r>
      <w:r>
        <w:t>: Créer un Item de Finder</w:t>
      </w:r>
    </w:p>
    <w:p w14:paraId="70DC90DA" w14:textId="151F2C4E" w:rsidR="006B6574" w:rsidRDefault="006B6574" w:rsidP="00C94B19">
      <w:pPr>
        <w:pStyle w:val="Sansinterligne"/>
        <w:numPr>
          <w:ilvl w:val="0"/>
          <w:numId w:val="1"/>
        </w:numPr>
      </w:pPr>
      <w:r w:rsidRPr="00C94B19">
        <w:rPr>
          <w:b/>
        </w:rPr>
        <w:t>T + H</w:t>
      </w:r>
      <w:r w:rsidR="00C94B19">
        <w:rPr>
          <w:b/>
        </w:rPr>
        <w:tab/>
      </w:r>
      <w:r>
        <w:t xml:space="preserve">: Créer un Item de </w:t>
      </w:r>
      <w:proofErr w:type="spellStart"/>
      <w:r>
        <w:t>Shotgun</w:t>
      </w:r>
      <w:proofErr w:type="spellEnd"/>
    </w:p>
    <w:p w14:paraId="58ADF04F" w14:textId="2ADBC40F" w:rsidR="006B6574" w:rsidRDefault="006B6574" w:rsidP="006D6966">
      <w:pPr>
        <w:pStyle w:val="Sansinterligne"/>
        <w:numPr>
          <w:ilvl w:val="0"/>
          <w:numId w:val="1"/>
        </w:numPr>
      </w:pPr>
      <w:r w:rsidRPr="00C94B19">
        <w:rPr>
          <w:b/>
        </w:rPr>
        <w:t>T + H</w:t>
      </w:r>
      <w:r w:rsidR="00C94B19">
        <w:rPr>
          <w:b/>
        </w:rPr>
        <w:tab/>
      </w:r>
      <w:r>
        <w:t xml:space="preserve">: Créer un Item de </w:t>
      </w:r>
      <w:proofErr w:type="spellStart"/>
      <w:r w:rsidR="006D6966">
        <w:t>Bomb</w:t>
      </w:r>
      <w:proofErr w:type="spellEnd"/>
    </w:p>
    <w:p w14:paraId="23E8DCF2" w14:textId="77777777" w:rsidR="006B6574" w:rsidRDefault="006B6574" w:rsidP="006B6574">
      <w:pPr>
        <w:pStyle w:val="Sansinterligne"/>
      </w:pPr>
    </w:p>
    <w:p w14:paraId="3770E603" w14:textId="76B04E2E" w:rsidR="006B6574" w:rsidRDefault="006B6574" w:rsidP="00C94B19">
      <w:pPr>
        <w:pStyle w:val="Sansinterligne"/>
        <w:numPr>
          <w:ilvl w:val="0"/>
          <w:numId w:val="1"/>
        </w:numPr>
      </w:pPr>
      <w:r w:rsidRPr="00C94B19">
        <w:rPr>
          <w:b/>
        </w:rPr>
        <w:t>SHIFT</w:t>
      </w:r>
      <w:r w:rsidR="00C94B19">
        <w:rPr>
          <w:b/>
        </w:rPr>
        <w:tab/>
      </w:r>
      <w:r w:rsidR="00C94B19">
        <w:rPr>
          <w:b/>
        </w:rPr>
        <w:tab/>
      </w:r>
      <w:r w:rsidRPr="00C94B19">
        <w:rPr>
          <w:b/>
        </w:rPr>
        <w:t>:</w:t>
      </w:r>
      <w:r>
        <w:t xml:space="preserve"> Déplacer la </w:t>
      </w:r>
      <w:r w:rsidR="00C94B19">
        <w:t>sélection</w:t>
      </w:r>
      <w:r>
        <w:t xml:space="preserve"> </w:t>
      </w:r>
      <w:r w:rsidR="00C94B19">
        <w:t>horizontalement</w:t>
      </w:r>
      <w:r>
        <w:t xml:space="preserve"> avec la souri</w:t>
      </w:r>
    </w:p>
    <w:p w14:paraId="0134E07A" w14:textId="20B8DE04" w:rsidR="006B6574" w:rsidRDefault="006B6574" w:rsidP="00C94B19">
      <w:pPr>
        <w:pStyle w:val="Sansinterligne"/>
        <w:numPr>
          <w:ilvl w:val="0"/>
          <w:numId w:val="1"/>
        </w:numPr>
      </w:pPr>
      <w:r w:rsidRPr="00C94B19">
        <w:rPr>
          <w:b/>
        </w:rPr>
        <w:t>SHIFT + ALT</w:t>
      </w:r>
      <w:r w:rsidR="00C94B19">
        <w:rPr>
          <w:b/>
        </w:rPr>
        <w:tab/>
      </w:r>
      <w:r>
        <w:t xml:space="preserve">: Déplacer la </w:t>
      </w:r>
      <w:r w:rsidR="00C94B19">
        <w:t>sélection</w:t>
      </w:r>
      <w:r>
        <w:t xml:space="preserve"> </w:t>
      </w:r>
      <w:r w:rsidR="00C94B19">
        <w:t>verticalement</w:t>
      </w:r>
      <w:r>
        <w:t xml:space="preserve"> avec la souri</w:t>
      </w:r>
    </w:p>
    <w:p w14:paraId="64946490" w14:textId="584576BB" w:rsidR="006B6574" w:rsidRPr="006B6574" w:rsidRDefault="006B6574" w:rsidP="00C94B19">
      <w:pPr>
        <w:pStyle w:val="Sansinterligne"/>
        <w:numPr>
          <w:ilvl w:val="0"/>
          <w:numId w:val="1"/>
        </w:numPr>
        <w:rPr>
          <w:lang w:val="en-US"/>
        </w:rPr>
      </w:pPr>
      <w:r w:rsidRPr="00C94B19">
        <w:rPr>
          <w:b/>
          <w:lang w:val="en-US"/>
        </w:rPr>
        <w:t>SHIFT + [AZ]</w:t>
      </w:r>
      <w:r w:rsidR="00C94B19">
        <w:rPr>
          <w:lang w:val="en-US"/>
        </w:rPr>
        <w:tab/>
      </w:r>
      <w:r w:rsidRPr="006B6574">
        <w:rPr>
          <w:lang w:val="en-US"/>
        </w:rPr>
        <w:t>: Rotation X</w:t>
      </w:r>
    </w:p>
    <w:p w14:paraId="2BE2C3A7" w14:textId="6827DA76" w:rsidR="006B6574" w:rsidRPr="006B6574" w:rsidRDefault="006B6574" w:rsidP="00C94B19">
      <w:pPr>
        <w:pStyle w:val="Sansinterligne"/>
        <w:numPr>
          <w:ilvl w:val="0"/>
          <w:numId w:val="1"/>
        </w:numPr>
        <w:rPr>
          <w:lang w:val="en-US"/>
        </w:rPr>
      </w:pPr>
      <w:r w:rsidRPr="00C94B19">
        <w:rPr>
          <w:b/>
          <w:lang w:val="en-US"/>
        </w:rPr>
        <w:t>SHIFT + [QS]</w:t>
      </w:r>
      <w:r w:rsidR="00C94B19">
        <w:rPr>
          <w:lang w:val="en-US"/>
        </w:rPr>
        <w:tab/>
      </w:r>
      <w:r w:rsidRPr="006B6574">
        <w:rPr>
          <w:lang w:val="en-US"/>
        </w:rPr>
        <w:t>: Rotation Y</w:t>
      </w:r>
    </w:p>
    <w:p w14:paraId="3578ACB8" w14:textId="24E78F9A" w:rsidR="006B6574" w:rsidRDefault="006B6574" w:rsidP="00C94B19">
      <w:pPr>
        <w:pStyle w:val="Sansinterligne"/>
        <w:numPr>
          <w:ilvl w:val="0"/>
          <w:numId w:val="1"/>
        </w:numPr>
      </w:pPr>
      <w:r w:rsidRPr="00C94B19">
        <w:rPr>
          <w:b/>
        </w:rPr>
        <w:t>SHIFT + [WX</w:t>
      </w:r>
      <w:r>
        <w:t>]</w:t>
      </w:r>
      <w:r w:rsidR="00C94B19">
        <w:tab/>
      </w:r>
      <w:r>
        <w:t>: Rotation Z</w:t>
      </w:r>
    </w:p>
    <w:p w14:paraId="7186DA85" w14:textId="54FC4B77" w:rsidR="006B6574" w:rsidRDefault="006B6574" w:rsidP="00C94B19">
      <w:pPr>
        <w:pStyle w:val="Sansinterligne"/>
        <w:numPr>
          <w:ilvl w:val="0"/>
          <w:numId w:val="1"/>
        </w:numPr>
      </w:pPr>
      <w:r w:rsidRPr="00C94B19">
        <w:rPr>
          <w:b/>
        </w:rPr>
        <w:t>SHIFT + F</w:t>
      </w:r>
      <w:r w:rsidR="00C94B19">
        <w:rPr>
          <w:b/>
        </w:rPr>
        <w:tab/>
      </w:r>
      <w:r>
        <w:t xml:space="preserve">: Mettre </w:t>
      </w:r>
      <w:r w:rsidR="00C94B19">
        <w:t>le milieu</w:t>
      </w:r>
      <w:r>
        <w:t xml:space="preserve"> de la </w:t>
      </w:r>
      <w:r w:rsidR="00C94B19">
        <w:t>sélection</w:t>
      </w:r>
      <w:r>
        <w:t xml:space="preserve"> au sol</w:t>
      </w:r>
    </w:p>
    <w:p w14:paraId="5D7A0BB0" w14:textId="68B578F4" w:rsidR="006B6574" w:rsidRDefault="006B6574" w:rsidP="00C94B19">
      <w:pPr>
        <w:pStyle w:val="Sansinterligne"/>
        <w:numPr>
          <w:ilvl w:val="0"/>
          <w:numId w:val="1"/>
        </w:numPr>
      </w:pPr>
      <w:r w:rsidRPr="00C94B19">
        <w:rPr>
          <w:b/>
        </w:rPr>
        <w:t>SHIFT + F + ALT</w:t>
      </w:r>
      <w:r w:rsidR="00C94B19">
        <w:rPr>
          <w:b/>
        </w:rPr>
        <w:tab/>
      </w:r>
      <w:r>
        <w:t xml:space="preserve">: Mettre le bas de la </w:t>
      </w:r>
      <w:r w:rsidR="00C94B19">
        <w:t>sélection</w:t>
      </w:r>
      <w:r>
        <w:t xml:space="preserve"> au sol</w:t>
      </w:r>
    </w:p>
    <w:p w14:paraId="2E1F4404" w14:textId="78505AE5" w:rsidR="006B6574" w:rsidRDefault="006B6574" w:rsidP="00C94B19">
      <w:pPr>
        <w:pStyle w:val="Sansinterligne"/>
        <w:numPr>
          <w:ilvl w:val="0"/>
          <w:numId w:val="1"/>
        </w:numPr>
      </w:pPr>
      <w:r w:rsidRPr="00C94B19">
        <w:rPr>
          <w:b/>
        </w:rPr>
        <w:t>SHIFT + G</w:t>
      </w:r>
      <w:r w:rsidR="00C94B19">
        <w:rPr>
          <w:b/>
        </w:rPr>
        <w:tab/>
      </w:r>
      <w:r>
        <w:t>: Mettre dans la grille</w:t>
      </w:r>
    </w:p>
    <w:p w14:paraId="00812892" w14:textId="77777777" w:rsidR="006B6574" w:rsidRDefault="006B6574" w:rsidP="006B6574">
      <w:pPr>
        <w:pStyle w:val="Sansinterligne"/>
      </w:pPr>
    </w:p>
    <w:p w14:paraId="75FE17B7" w14:textId="13DF0DEB" w:rsidR="006B6574" w:rsidRDefault="006B6574" w:rsidP="006B6574">
      <w:pPr>
        <w:pStyle w:val="Titre1"/>
      </w:pPr>
      <w:r>
        <w:t xml:space="preserve">F2 : Mode </w:t>
      </w:r>
      <w:r w:rsidR="00C94B19">
        <w:t>lumière</w:t>
      </w:r>
    </w:p>
    <w:p w14:paraId="1117018F" w14:textId="051D9258" w:rsidR="00151BBB" w:rsidRDefault="00151BBB" w:rsidP="00151BBB">
      <w:r>
        <w:t xml:space="preserve">Le mode </w:t>
      </w:r>
      <w:proofErr w:type="spellStart"/>
      <w:r>
        <w:t>lumiere</w:t>
      </w:r>
      <w:proofErr w:type="spellEnd"/>
      <w:r>
        <w:t xml:space="preserve"> permet de placer les </w:t>
      </w:r>
      <w:proofErr w:type="spellStart"/>
      <w:r>
        <w:t>lumier</w:t>
      </w:r>
      <w:proofErr w:type="spellEnd"/>
      <w:r>
        <w:t xml:space="preserve"> sur la carte et il </w:t>
      </w:r>
      <w:proofErr w:type="spellStart"/>
      <w:r>
        <w:t>exist</w:t>
      </w:r>
      <w:proofErr w:type="spellEnd"/>
      <w:r>
        <w:t xml:space="preserve"> de type de </w:t>
      </w:r>
      <w:proofErr w:type="spellStart"/>
      <w:r>
        <w:t>lumiere</w:t>
      </w:r>
      <w:proofErr w:type="spellEnd"/>
    </w:p>
    <w:p w14:paraId="5A83FA8E" w14:textId="703AC57F" w:rsidR="00151BBB" w:rsidRDefault="00151BBB" w:rsidP="00151BBB">
      <w:pPr>
        <w:pStyle w:val="Paragraphedeliste"/>
        <w:numPr>
          <w:ilvl w:val="0"/>
          <w:numId w:val="4"/>
        </w:numPr>
      </w:pPr>
      <w:r>
        <w:t>P</w:t>
      </w:r>
      <w:r>
        <w:t>onctuelle</w:t>
      </w:r>
      <w:r>
        <w:t xml:space="preserve"> : émet de puis un point </w:t>
      </w:r>
      <w:proofErr w:type="spellStart"/>
      <w:r>
        <w:t>a</w:t>
      </w:r>
      <w:proofErr w:type="spellEnd"/>
      <w:r>
        <w:t xml:space="preserve"> 180° (ex : ampoule)</w:t>
      </w:r>
    </w:p>
    <w:p w14:paraId="4A9F50A8" w14:textId="2A1A88FE" w:rsidR="00151BBB" w:rsidRPr="00151BBB" w:rsidRDefault="00151BBB" w:rsidP="00151BBB">
      <w:pPr>
        <w:pStyle w:val="Paragraphedeliste"/>
        <w:numPr>
          <w:ilvl w:val="0"/>
          <w:numId w:val="4"/>
        </w:numPr>
      </w:pPr>
      <w:r>
        <w:t>D</w:t>
      </w:r>
      <w:r>
        <w:t>irectionnelle</w:t>
      </w:r>
      <w:r>
        <w:t xml:space="preserve"> : émet vers une direction </w:t>
      </w:r>
      <w:r>
        <w:t xml:space="preserve">(ex : </w:t>
      </w:r>
      <w:r>
        <w:t>soleil</w:t>
      </w:r>
      <w:r>
        <w:t>)</w:t>
      </w:r>
    </w:p>
    <w:p w14:paraId="2D25D0A8" w14:textId="4E92F971" w:rsidR="003C4404" w:rsidRPr="003C4404" w:rsidRDefault="003C4404" w:rsidP="003C4404">
      <w:pPr>
        <w:pStyle w:val="Titre2"/>
      </w:pPr>
      <w:r>
        <w:t>Touche de clavier</w:t>
      </w:r>
    </w:p>
    <w:p w14:paraId="2FE0CDE8" w14:textId="42A0461F" w:rsidR="006B6574" w:rsidRDefault="00C94B19" w:rsidP="00C94B19">
      <w:pPr>
        <w:pStyle w:val="Sansinterligne"/>
        <w:numPr>
          <w:ilvl w:val="0"/>
          <w:numId w:val="2"/>
        </w:numPr>
      </w:pPr>
      <w:r>
        <w:rPr>
          <w:b/>
        </w:rPr>
        <w:t>P</w:t>
      </w:r>
      <w:r>
        <w:rPr>
          <w:b/>
        </w:rPr>
        <w:tab/>
      </w:r>
      <w:r w:rsidR="006B6574">
        <w:t xml:space="preserve">: </w:t>
      </w:r>
      <w:r>
        <w:t>Créé</w:t>
      </w:r>
      <w:r w:rsidR="006B6574">
        <w:t xml:space="preserve"> une </w:t>
      </w:r>
      <w:r>
        <w:t>lumière</w:t>
      </w:r>
      <w:r w:rsidR="006B6574">
        <w:t xml:space="preserve"> </w:t>
      </w:r>
      <w:r>
        <w:t>ponctuelle</w:t>
      </w:r>
    </w:p>
    <w:p w14:paraId="5E47F70D" w14:textId="09B2030F" w:rsidR="006B6574" w:rsidRDefault="006B6574" w:rsidP="00C94B19">
      <w:pPr>
        <w:pStyle w:val="Sansinterligne"/>
        <w:numPr>
          <w:ilvl w:val="0"/>
          <w:numId w:val="2"/>
        </w:numPr>
      </w:pPr>
      <w:r w:rsidRPr="00C94B19">
        <w:rPr>
          <w:b/>
        </w:rPr>
        <w:t>D</w:t>
      </w:r>
      <w:r w:rsidR="00C94B19">
        <w:rPr>
          <w:b/>
        </w:rPr>
        <w:tab/>
      </w:r>
      <w:r>
        <w:t xml:space="preserve">: </w:t>
      </w:r>
      <w:r w:rsidR="00C94B19">
        <w:t>Créé</w:t>
      </w:r>
      <w:r>
        <w:t xml:space="preserve"> une </w:t>
      </w:r>
      <w:r w:rsidR="00C94B19">
        <w:t>lumière</w:t>
      </w:r>
      <w:r>
        <w:t xml:space="preserve"> </w:t>
      </w:r>
      <w:r w:rsidR="00C94B19">
        <w:t>directionnelle</w:t>
      </w:r>
    </w:p>
    <w:p w14:paraId="09DD894A" w14:textId="6B637357" w:rsidR="006B6574" w:rsidRDefault="006B6574" w:rsidP="00C94B19">
      <w:pPr>
        <w:pStyle w:val="Sansinterligne"/>
        <w:numPr>
          <w:ilvl w:val="0"/>
          <w:numId w:val="2"/>
        </w:numPr>
      </w:pPr>
      <w:proofErr w:type="spellStart"/>
      <w:r w:rsidRPr="00C94B19">
        <w:rPr>
          <w:b/>
        </w:rPr>
        <w:t>Suppr</w:t>
      </w:r>
      <w:proofErr w:type="spellEnd"/>
      <w:r w:rsidR="00C94B19">
        <w:rPr>
          <w:b/>
        </w:rPr>
        <w:tab/>
      </w:r>
      <w:r>
        <w:t xml:space="preserve">: Supprimer la </w:t>
      </w:r>
      <w:r w:rsidR="00C94B19">
        <w:t>lumière</w:t>
      </w:r>
    </w:p>
    <w:p w14:paraId="12E88E03" w14:textId="77777777" w:rsidR="006B6574" w:rsidRDefault="006B6574" w:rsidP="006B6574">
      <w:pPr>
        <w:pStyle w:val="Sansinterligne"/>
      </w:pPr>
    </w:p>
    <w:p w14:paraId="7E9CD06B" w14:textId="421BA0D4" w:rsidR="006B6574" w:rsidRDefault="006B6574" w:rsidP="00C94B19">
      <w:pPr>
        <w:pStyle w:val="Sansinterligne"/>
        <w:numPr>
          <w:ilvl w:val="0"/>
          <w:numId w:val="2"/>
        </w:numPr>
      </w:pPr>
      <w:r w:rsidRPr="00C94B19">
        <w:rPr>
          <w:b/>
        </w:rPr>
        <w:t>SHIFT</w:t>
      </w:r>
      <w:r w:rsidR="00C94B19">
        <w:rPr>
          <w:b/>
        </w:rPr>
        <w:tab/>
      </w:r>
      <w:r w:rsidR="00C94B19">
        <w:rPr>
          <w:b/>
        </w:rPr>
        <w:tab/>
      </w:r>
      <w:r>
        <w:t xml:space="preserve">: Déplacer la </w:t>
      </w:r>
      <w:r w:rsidR="00C94B19">
        <w:t>lumière</w:t>
      </w:r>
      <w:r>
        <w:t xml:space="preserve"> </w:t>
      </w:r>
      <w:r w:rsidR="00C94B19">
        <w:t>horizontalement</w:t>
      </w:r>
      <w:r>
        <w:t xml:space="preserve"> avec la souri</w:t>
      </w:r>
    </w:p>
    <w:p w14:paraId="60F49613" w14:textId="02115BB2" w:rsidR="006B6574" w:rsidRDefault="006B6574" w:rsidP="00C94B19">
      <w:pPr>
        <w:pStyle w:val="Sansinterligne"/>
        <w:numPr>
          <w:ilvl w:val="0"/>
          <w:numId w:val="2"/>
        </w:numPr>
      </w:pPr>
      <w:r w:rsidRPr="00C94B19">
        <w:rPr>
          <w:b/>
        </w:rPr>
        <w:t>SHIFT + ALT</w:t>
      </w:r>
      <w:r w:rsidR="00C94B19">
        <w:tab/>
      </w:r>
      <w:r>
        <w:t xml:space="preserve">: Déplacer la </w:t>
      </w:r>
      <w:r w:rsidR="00C94B19">
        <w:t>lumière</w:t>
      </w:r>
      <w:r>
        <w:t xml:space="preserve"> </w:t>
      </w:r>
      <w:r w:rsidR="00C94B19">
        <w:t>verticalement</w:t>
      </w:r>
      <w:r>
        <w:t xml:space="preserve"> avec la souri</w:t>
      </w:r>
    </w:p>
    <w:p w14:paraId="222E44D3" w14:textId="77777777" w:rsidR="006B6574" w:rsidRDefault="006B6574" w:rsidP="006B6574">
      <w:pPr>
        <w:pStyle w:val="Titre1"/>
      </w:pPr>
      <w:r>
        <w:lastRenderedPageBreak/>
        <w:t xml:space="preserve">F5 : Mode </w:t>
      </w:r>
      <w:proofErr w:type="spellStart"/>
      <w:r>
        <w:t>skybox</w:t>
      </w:r>
      <w:proofErr w:type="spellEnd"/>
    </w:p>
    <w:p w14:paraId="79C53DB9" w14:textId="7D46EB44" w:rsidR="001C5621" w:rsidRPr="001C5621" w:rsidRDefault="001C5621" w:rsidP="001C5621">
      <w:r>
        <w:t xml:space="preserve">Le mode </w:t>
      </w:r>
      <w:proofErr w:type="spellStart"/>
      <w:r>
        <w:t>skybox</w:t>
      </w:r>
      <w:proofErr w:type="spellEnd"/>
      <w:r>
        <w:t xml:space="preserve"> permet de spécifier </w:t>
      </w:r>
      <w:r w:rsidR="009B4DB8">
        <w:t>les textures</w:t>
      </w:r>
      <w:r>
        <w:t xml:space="preserve"> à appliquer au ciel à l’aide de </w:t>
      </w:r>
      <w:r w:rsidR="00252999">
        <w:t>l’interface</w:t>
      </w:r>
      <w:r>
        <w:t xml:space="preserve"> graphique pour donner l’illusion de profondeur</w:t>
      </w:r>
    </w:p>
    <w:p w14:paraId="64131809" w14:textId="77777777" w:rsidR="006B6574" w:rsidRDefault="006B6574" w:rsidP="006B6574">
      <w:pPr>
        <w:pStyle w:val="Titre1"/>
      </w:pPr>
      <w:r>
        <w:t>F6 : Mode brouillard</w:t>
      </w:r>
      <w:bookmarkStart w:id="0" w:name="_GoBack"/>
      <w:bookmarkEnd w:id="0"/>
    </w:p>
    <w:p w14:paraId="78D3CEBB" w14:textId="0F157A83" w:rsidR="001C5621" w:rsidRPr="001C5621" w:rsidRDefault="001C5621" w:rsidP="001C5621">
      <w:r>
        <w:t>Le mode brouillard</w:t>
      </w:r>
      <w:r>
        <w:t xml:space="preserve"> (</w:t>
      </w:r>
      <w:proofErr w:type="spellStart"/>
      <w:r>
        <w:t>fog</w:t>
      </w:r>
      <w:proofErr w:type="spellEnd"/>
      <w:r>
        <w:t>)</w:t>
      </w:r>
      <w:r>
        <w:t xml:space="preserve"> permet d</w:t>
      </w:r>
      <w:r>
        <w:t xml:space="preserve">’appliquer du </w:t>
      </w:r>
      <w:r>
        <w:t xml:space="preserve">brouillard </w:t>
      </w:r>
      <w:r>
        <w:t xml:space="preserve"> à la scène </w:t>
      </w:r>
      <w:r>
        <w:t xml:space="preserve">à l’aide de </w:t>
      </w:r>
      <w:r w:rsidR="0070200A">
        <w:t xml:space="preserve">l’interface </w:t>
      </w:r>
      <w:r>
        <w:t xml:space="preserve">graphique </w:t>
      </w:r>
    </w:p>
    <w:p w14:paraId="4B8DF2C0" w14:textId="77777777" w:rsidR="006B6574" w:rsidRDefault="006B6574" w:rsidP="006B6574">
      <w:pPr>
        <w:pStyle w:val="Titre1"/>
      </w:pPr>
      <w:r>
        <w:t>F7 : Mode musique</w:t>
      </w:r>
    </w:p>
    <w:p w14:paraId="75FF8AF3" w14:textId="52A05645" w:rsidR="001C5621" w:rsidRPr="001C5621" w:rsidRDefault="001C5621" w:rsidP="001C5621">
      <w:r>
        <w:t>Le mode musique permet de spécifier un fichier audio jouer en boucle pendant le jeu</w:t>
      </w:r>
    </w:p>
    <w:p w14:paraId="76037676" w14:textId="77777777" w:rsidR="003C4404" w:rsidRPr="003C4404" w:rsidRDefault="003C4404" w:rsidP="003C4404">
      <w:pPr>
        <w:pStyle w:val="Titre2"/>
      </w:pPr>
      <w:r>
        <w:t>Touche de clavier</w:t>
      </w:r>
    </w:p>
    <w:p w14:paraId="1FA695A8" w14:textId="36B2CE4A" w:rsidR="006B6574" w:rsidRDefault="00C94B19" w:rsidP="006B6574">
      <w:pPr>
        <w:pStyle w:val="Sansinterligne"/>
        <w:numPr>
          <w:ilvl w:val="0"/>
          <w:numId w:val="3"/>
        </w:numPr>
      </w:pPr>
      <w:r>
        <w:t xml:space="preserve">Espace </w:t>
      </w:r>
      <w:r>
        <w:tab/>
        <w:t>:</w:t>
      </w:r>
      <w:r w:rsidR="006B6574">
        <w:t xml:space="preserve"> Lancer/</w:t>
      </w:r>
      <w:r>
        <w:t>Arrêter</w:t>
      </w:r>
      <w:r w:rsidR="006B6574">
        <w:t xml:space="preserve"> la musique</w:t>
      </w:r>
    </w:p>
    <w:p w14:paraId="54C802B4" w14:textId="77777777" w:rsidR="006B6574" w:rsidRPr="006B6574" w:rsidRDefault="006B6574" w:rsidP="006B6574">
      <w:pPr>
        <w:pStyle w:val="Sansinterligne"/>
        <w:numPr>
          <w:ilvl w:val="0"/>
          <w:numId w:val="3"/>
        </w:numPr>
      </w:pPr>
      <w:proofErr w:type="spellStart"/>
      <w:r>
        <w:t>Suppr</w:t>
      </w:r>
      <w:proofErr w:type="spellEnd"/>
      <w:r>
        <w:t xml:space="preserve">   : Désactiver la musique pour la carte</w:t>
      </w:r>
    </w:p>
    <w:sectPr w:rsidR="006B6574" w:rsidRPr="006B657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6E5117"/>
    <w:multiLevelType w:val="hybridMultilevel"/>
    <w:tmpl w:val="F6081F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C45F41"/>
    <w:multiLevelType w:val="hybridMultilevel"/>
    <w:tmpl w:val="16168F7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4B2C63"/>
    <w:multiLevelType w:val="hybridMultilevel"/>
    <w:tmpl w:val="0A3AAC9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3E00CFF"/>
    <w:multiLevelType w:val="hybridMultilevel"/>
    <w:tmpl w:val="96CEE40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56E7"/>
    <w:rsid w:val="00151BBB"/>
    <w:rsid w:val="001C5621"/>
    <w:rsid w:val="00252999"/>
    <w:rsid w:val="003C4404"/>
    <w:rsid w:val="006B6574"/>
    <w:rsid w:val="006D6966"/>
    <w:rsid w:val="0070200A"/>
    <w:rsid w:val="00931667"/>
    <w:rsid w:val="009603B8"/>
    <w:rsid w:val="009B4DB8"/>
    <w:rsid w:val="00C456E7"/>
    <w:rsid w:val="00C94B19"/>
    <w:rsid w:val="00D35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5F543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B657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3166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6B657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6B6574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ansinterligne">
    <w:name w:val="No Spacing"/>
    <w:uiPriority w:val="1"/>
    <w:qFormat/>
    <w:rsid w:val="006B6574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6B6574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9603B8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93166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B657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3166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6B657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6B6574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ansinterligne">
    <w:name w:val="No Spacing"/>
    <w:uiPriority w:val="1"/>
    <w:qFormat/>
    <w:rsid w:val="006B6574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6B6574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9603B8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93166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308</Words>
  <Characters>1694</Characters>
  <Application>Microsoft Office Word</Application>
  <DocSecurity>0</DocSecurity>
  <Lines>14</Lines>
  <Paragraphs>3</Paragraphs>
  <ScaleCrop>false</ScaleCrop>
  <Company/>
  <LinksUpToDate>false</LinksUpToDate>
  <CharactersWithSpaces>1999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b4n92uid</dc:creator>
  <cp:keywords/>
  <dc:description/>
  <cp:lastModifiedBy>b4n92uid</cp:lastModifiedBy>
  <cp:revision>12</cp:revision>
  <dcterms:created xsi:type="dcterms:W3CDTF">2010-07-15T10:30:00Z</dcterms:created>
  <dcterms:modified xsi:type="dcterms:W3CDTF">2010-07-15T10:50:00Z</dcterms:modified>
</cp:coreProperties>
</file>